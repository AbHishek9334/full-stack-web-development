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1.What are inline and block elements?</w:t>
      </w: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Inline elements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 inline element does not start on a new line.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 inline element only takes up as much width as necessary.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3.Example:&lt;span&gt;Hello world&lt;/span&gt;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4.Some of the inline elements are&lt;strong&gt;,&lt;em&gt;,&lt;sup&gt;,&lt;br&gt;,&lt;img&gt;.</w:t>
      </w: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Block element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 block level element always start on a new line,and the browsers automaticaly add some space(margin0 before and after the element.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Two commonly used block elements are &lt;p&gt; and &lt;div&gt;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Example:&lt;p&gt;hello world&lt;/p&gt;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2.Images in html?</w:t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html &lt;img&gt; tag is used to embed an image in a web page.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Images are not technically inserted into a web page,images are linked to a web pages.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&lt;img&gt; tag creates a holding space for the refrenced image.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&lt;img&gt; tag is empty,it contains attrbutes only and does not have a closing tag.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&lt;img&gt; tag has two required atributes:</w:t>
      </w:r>
    </w:p>
    <w:p>
      <w:pPr>
        <w:pStyle w:val="3"/>
        <w:numPr>
          <w:ilvl w:val="0"/>
          <w:numId w:val="7"/>
        </w:numPr>
        <w:bidi w:val="0"/>
        <w:ind w:left="1265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src: specifies the path to the image.</w:t>
      </w:r>
    </w:p>
    <w:p>
      <w:pPr>
        <w:pStyle w:val="3"/>
        <w:numPr>
          <w:ilvl w:val="0"/>
          <w:numId w:val="7"/>
        </w:numPr>
        <w:bidi w:val="0"/>
        <w:ind w:left="1265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alt: specifies an alternate text for the image.      </w:t>
      </w:r>
    </w:p>
    <w:p>
      <w:pPr>
        <w:pStyle w:val="3"/>
        <w:numPr>
          <w:ilvl w:val="0"/>
          <w:numId w:val="8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Syntax: &lt;img src=”url” alt=”alternatetext”&gt;  </w:t>
      </w:r>
    </w:p>
    <w:p>
      <w:pPr>
        <w:pStyle w:val="3"/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pStyle w:val="2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3.What are html lists?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Html lists allow web developers to group a set of related items in lists.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Unordered list</w:t>
      </w:r>
    </w:p>
    <w:p>
      <w:pPr>
        <w:pStyle w:val="3"/>
        <w:numPr>
          <w:ilvl w:val="0"/>
          <w:numId w:val="9"/>
        </w:numPr>
        <w:bidi w:val="0"/>
        <w:ind w:left="425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 unordered lists starts with the &lt;ul&gt; tag .</w:t>
      </w:r>
    </w:p>
    <w:p>
      <w:pPr>
        <w:pStyle w:val="3"/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Each list item starts with the &lt;li&gt;tag.</w:t>
      </w:r>
    </w:p>
    <w:p>
      <w:pPr>
        <w:pStyle w:val="3"/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list items will be marked with bullets by default.</w:t>
      </w:r>
    </w:p>
    <w:p>
      <w:pPr>
        <w:pStyle w:val="3"/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Example:</w:t>
      </w:r>
    </w:p>
    <w:p>
      <w:pPr>
        <w:pStyle w:val="3"/>
        <w:bidi w:val="0"/>
        <w:ind w:firstLine="64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&lt;ul&gt;</w:t>
      </w:r>
    </w:p>
    <w:p>
      <w:pPr>
        <w:pStyle w:val="3"/>
        <w:bidi w:val="0"/>
        <w:ind w:firstLine="321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&lt;li&gt;Coffee&lt;/li&gt;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&lt;li&gt;Tea&lt;/li&gt;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&lt;li&gt; Milk&lt;/li&gt;</w:t>
      </w:r>
    </w:p>
    <w:p>
      <w:pPr>
        <w:pStyle w:val="3"/>
        <w:bidi w:val="0"/>
        <w:ind w:firstLine="64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&lt;/ul&gt;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Ordered lists</w:t>
      </w:r>
    </w:p>
    <w:p>
      <w:pPr>
        <w:pStyle w:val="3"/>
        <w:numPr>
          <w:ilvl w:val="0"/>
          <w:numId w:val="1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 ordered lists starts with the &lt;ol&gt; tag.</w:t>
      </w:r>
    </w:p>
    <w:p>
      <w:pPr>
        <w:pStyle w:val="3"/>
        <w:numPr>
          <w:ilvl w:val="0"/>
          <w:numId w:val="10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Each items starts with the &lt;li&gt; tag.</w:t>
      </w:r>
    </w:p>
    <w:p>
      <w:pPr>
        <w:pStyle w:val="3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list items will be marked with numbers by default.</w:t>
      </w:r>
    </w:p>
    <w:p>
      <w:pPr>
        <w:pStyle w:val="3"/>
        <w:numPr>
          <w:ilvl w:val="0"/>
          <w:numId w:val="10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Example :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&lt;ol&gt;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&lt;li&gt;Coffee&lt;/li&gt;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&lt;li&gt;Tea&lt;/li&gt;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&lt;li&gt;Milk&lt;/li&gt;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&lt;/ol&gt;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tabs>
          <w:tab w:val="clear" w:pos="425"/>
        </w:tabs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to interlink webpages?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Links are found in nearly all web pages.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Links allow users to click their way from page to page.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can click on a link and jump to another document.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we move the mouse over a link, the mouse arrow will turn into a little hand.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Syntax:&lt;a href=”url”&gt;link text&lt;/a&gt;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pStyle w:val="3"/>
        <w:bidi w:val="0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-1178560</wp:posOffset>
          </wp:positionH>
          <wp:positionV relativeFrom="paragraph">
            <wp:posOffset>-579755</wp:posOffset>
          </wp:positionV>
          <wp:extent cx="7688580" cy="10835640"/>
          <wp:effectExtent l="0" t="0" r="7620" b="0"/>
          <wp:wrapNone/>
          <wp:docPr id="1" name="图片 1" descr="D:\工作\稻壳儿\信纸\信纸20180109-01.jpg信纸2018010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D:\工作\稻壳儿\信纸\信纸20180109-01.jpg信纸20180109-0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88580" cy="10835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6FEE2E"/>
    <w:multiLevelType w:val="singleLevel"/>
    <w:tmpl w:val="CF6FEE2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76E9B9"/>
    <w:multiLevelType w:val="singleLevel"/>
    <w:tmpl w:val="D576E9B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1265" w:leftChars="0" w:hanging="425" w:firstLineChars="0"/>
      </w:pPr>
      <w:rPr>
        <w:rFonts w:hint="default"/>
      </w:rPr>
    </w:lvl>
  </w:abstractNum>
  <w:abstractNum w:abstractNumId="2">
    <w:nsid w:val="D852C1C6"/>
    <w:multiLevelType w:val="singleLevel"/>
    <w:tmpl w:val="D852C1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F920316"/>
    <w:multiLevelType w:val="singleLevel"/>
    <w:tmpl w:val="DF9203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03322AB"/>
    <w:multiLevelType w:val="singleLevel"/>
    <w:tmpl w:val="E03322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6F56E08"/>
    <w:multiLevelType w:val="singleLevel"/>
    <w:tmpl w:val="06F56E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EBECF03"/>
    <w:multiLevelType w:val="singleLevel"/>
    <w:tmpl w:val="1EBECF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386559D9"/>
    <w:multiLevelType w:val="singleLevel"/>
    <w:tmpl w:val="386559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41BA400E"/>
    <w:multiLevelType w:val="singleLevel"/>
    <w:tmpl w:val="41BA40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4273E8CA"/>
    <w:multiLevelType w:val="singleLevel"/>
    <w:tmpl w:val="4273E8C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449D7543"/>
    <w:multiLevelType w:val="singleLevel"/>
    <w:tmpl w:val="449D754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642615BE"/>
    <w:multiLevelType w:val="singleLevel"/>
    <w:tmpl w:val="642615B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10"/>
  </w:num>
  <w:num w:numId="10">
    <w:abstractNumId w:val="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41978"/>
    <w:rsid w:val="02E17DB5"/>
    <w:rsid w:val="10CB31AF"/>
    <w:rsid w:val="13AC1324"/>
    <w:rsid w:val="1CD41978"/>
    <w:rsid w:val="2C8C1A92"/>
    <w:rsid w:val="2E90143B"/>
    <w:rsid w:val="317D3DD7"/>
    <w:rsid w:val="376554EE"/>
    <w:rsid w:val="4AA43871"/>
    <w:rsid w:val="514424D7"/>
    <w:rsid w:val="7BA34815"/>
    <w:rsid w:val="7CF84C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Packages\ZhuhaiKingsoftOfficeSoftw.WPSOffice2019_924xes6e8q1tw\LocalCache\Roaming\Kingsoft\office6\templates\download\pc_513640\Blue%20Fresh%20Flowers%20Lett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Fresh Flowers Letter.docx</Template>
  <Pages>1</Pages>
  <Words>0</Words>
  <Characters>0</Characters>
  <Lines>0</Lines>
  <Paragraphs>0</Paragraphs>
  <TotalTime>70</TotalTime>
  <ScaleCrop>false</ScaleCrop>
  <LinksUpToDate>false</LinksUpToDate>
  <CharactersWithSpaces>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2023-04-03T08:30:00Z</dcterms:created>
  <dc:creator>Admin</dc:creator>
  <cp:lastModifiedBy>01.Abhishek Kumar</cp:lastModifiedBy>
  <dcterms:modified xsi:type="dcterms:W3CDTF">2023-04-03T09:41:12Z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79FA53D39ACD48BA9D84382CE7C0509C</vt:lpwstr>
  </property>
</Properties>
</file>