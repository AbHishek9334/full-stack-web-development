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What are media queries in CSS and its use case?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@media rule,introduced in CSS2, made it possible to define different styles rules for different media types.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You could have one set of style rules for computer screens, one for printers,one for handheld devices, one for television type devices and so on.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Media queries can be used to check many things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Width and height of the viewport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Width and height of the device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Orientation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Resolution 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Difference between min-width and max-width in media query?</w:t>
      </w:r>
    </w:p>
    <w:p>
      <w:pPr>
        <w:pStyle w:val="2"/>
        <w:bidi w:val="0"/>
        <w:rPr>
          <w:rFonts w:hint="default"/>
          <w:u w:val="single"/>
          <w:lang w:val="en-IN" w:eastAsia="zh-CN"/>
        </w:rPr>
      </w:pPr>
      <w:r>
        <w:rPr>
          <w:rFonts w:hint="default"/>
          <w:u w:val="single"/>
          <w:lang w:val="en-IN" w:eastAsia="zh-CN"/>
        </w:rPr>
        <w:t>min-width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min-width media feature specifies the minimum width of a specific device.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Example: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@media screen and (min-width:600px){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P{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Font-size:16px;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}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}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pStyle w:val="2"/>
        <w:bidi w:val="0"/>
        <w:rPr>
          <w:rFonts w:hint="default"/>
          <w:u w:val="single"/>
          <w:lang w:val="en-IN" w:eastAsia="zh-CN"/>
        </w:rPr>
      </w:pPr>
      <w:r>
        <w:rPr>
          <w:rFonts w:hint="default"/>
          <w:u w:val="single"/>
          <w:lang w:val="en-IN" w:eastAsia="zh-CN"/>
        </w:rPr>
        <w:t>Max-width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max-width media features states the maximum width of a particular device.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Example: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@media screen and (max-width:700px){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P{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Font-size:25px;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}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}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Explain float property and clear property in detail?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pStyle w:val="2"/>
        <w:bidi w:val="0"/>
        <w:rPr>
          <w:rFonts w:hint="default"/>
          <w:u w:val="single"/>
          <w:lang w:val="en-IN" w:eastAsia="zh-CN"/>
        </w:rPr>
      </w:pPr>
      <w:r>
        <w:rPr>
          <w:rFonts w:hint="default"/>
          <w:u w:val="single"/>
          <w:lang w:val="en-IN" w:eastAsia="zh-CN"/>
        </w:rPr>
        <w:t>The float property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float property is used for positioning and formatting content.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float property can have one of the following values.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Left: The element floats to the left of its container.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Right: The element floats to the right of its container.</w:t>
      </w: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None: The element does not float.this is default.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Inherit: The element inherits the float value of its parent.</w:t>
      </w:r>
    </w:p>
    <w:p>
      <w:pPr>
        <w:pStyle w:val="2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clear property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When we use the float property and we want the next element below,we have to use the clear property.</w:t>
      </w:r>
    </w:p>
    <w:p>
      <w:pPr>
        <w:rPr>
          <w:rFonts w:hint="default"/>
          <w:lang w:val="en-IN"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clear property specifies what should happen with the element that is next to a floating element.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clear property can have the following values: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None: The element is not pushed below left or right floated elements.this is default.</w: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Left: The element is pushed below left floated elements.</w: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Right: The element is pushed below the right floated elements.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Both: The element is pushed below both left and right floated elements.</w: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Inherit: The element inherits the clear value from its parent.</w:t>
      </w:r>
      <w:bookmarkStart w:id="0" w:name="_GoBack"/>
      <w:bookmarkEnd w:id="0"/>
    </w:p>
    <w:p>
      <w:pPr>
        <w:rPr>
          <w:rFonts w:hint="default"/>
          <w:lang w:val="en-IN" w:eastAsia="zh-CN"/>
        </w:rPr>
      </w:pPr>
    </w:p>
    <w:p>
      <w:pPr>
        <w:pStyle w:val="3"/>
        <w:bidi w:val="0"/>
        <w:rPr>
          <w:rFonts w:hint="default"/>
          <w:lang w:val="en-IN" w:eastAsia="zh-CN"/>
        </w:rPr>
      </w:pPr>
    </w:p>
    <w:p>
      <w:pPr>
        <w:pStyle w:val="3"/>
        <w:bidi w:val="0"/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-1136650</wp:posOffset>
          </wp:positionH>
          <wp:positionV relativeFrom="paragraph">
            <wp:posOffset>-547370</wp:posOffset>
          </wp:positionV>
          <wp:extent cx="7550150" cy="10680700"/>
          <wp:effectExtent l="0" t="0" r="12700" b="6350"/>
          <wp:wrapNone/>
          <wp:docPr id="4" name="稻壳网-阿源设计-高清可打印" descr="F:\稻壳-阿源设计\X信纸 红包 书签 邀请函\2019-04-26-信纸-国风\IMAGE\4.jpg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稻壳网-阿源设计-高清可打印" descr="F:\稻壳-阿源设计\X信纸 红包 书签 邀请函\2019-04-26-信纸-国风\IMAGE\4.jpg4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0150" cy="1068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C3A25C"/>
    <w:multiLevelType w:val="singleLevel"/>
    <w:tmpl w:val="CBC3A2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18F80B"/>
    <w:multiLevelType w:val="singleLevel"/>
    <w:tmpl w:val="FE18F80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648553C"/>
    <w:multiLevelType w:val="singleLevel"/>
    <w:tmpl w:val="064855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0267B5B"/>
    <w:multiLevelType w:val="singleLevel"/>
    <w:tmpl w:val="40267B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0DA6B9F"/>
    <w:multiLevelType w:val="singleLevel"/>
    <w:tmpl w:val="40DA6B9F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6B4CA75B"/>
    <w:multiLevelType w:val="singleLevel"/>
    <w:tmpl w:val="6B4CA7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E5CF21C"/>
    <w:multiLevelType w:val="singleLevel"/>
    <w:tmpl w:val="6E5CF2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A282BEE"/>
    <w:multiLevelType w:val="singleLevel"/>
    <w:tmpl w:val="7A282BE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B1967"/>
    <w:rsid w:val="0179029D"/>
    <w:rsid w:val="02D16B66"/>
    <w:rsid w:val="033F3ABB"/>
    <w:rsid w:val="04066A30"/>
    <w:rsid w:val="05A4195A"/>
    <w:rsid w:val="07DA4C57"/>
    <w:rsid w:val="095F7435"/>
    <w:rsid w:val="0D79617C"/>
    <w:rsid w:val="0DB56EBC"/>
    <w:rsid w:val="0E10314B"/>
    <w:rsid w:val="0F3D6051"/>
    <w:rsid w:val="0FAF36FA"/>
    <w:rsid w:val="0FDB469A"/>
    <w:rsid w:val="1030558D"/>
    <w:rsid w:val="10F66DB8"/>
    <w:rsid w:val="11616A0B"/>
    <w:rsid w:val="121A06C5"/>
    <w:rsid w:val="134C5884"/>
    <w:rsid w:val="13810250"/>
    <w:rsid w:val="163F2789"/>
    <w:rsid w:val="18C25D7B"/>
    <w:rsid w:val="1AC967C2"/>
    <w:rsid w:val="1C20429E"/>
    <w:rsid w:val="1E7E57C5"/>
    <w:rsid w:val="1E8D6C2A"/>
    <w:rsid w:val="1F2F490A"/>
    <w:rsid w:val="1F6B0AB9"/>
    <w:rsid w:val="2139021C"/>
    <w:rsid w:val="217B1967"/>
    <w:rsid w:val="241A0F13"/>
    <w:rsid w:val="257A25E6"/>
    <w:rsid w:val="2735507D"/>
    <w:rsid w:val="28C34D1E"/>
    <w:rsid w:val="2A0C366D"/>
    <w:rsid w:val="2A525332"/>
    <w:rsid w:val="2C686ED0"/>
    <w:rsid w:val="305506CB"/>
    <w:rsid w:val="30792933"/>
    <w:rsid w:val="30C12770"/>
    <w:rsid w:val="354C6854"/>
    <w:rsid w:val="368137D3"/>
    <w:rsid w:val="379C0E51"/>
    <w:rsid w:val="39500E0F"/>
    <w:rsid w:val="39BE6D95"/>
    <w:rsid w:val="3B047653"/>
    <w:rsid w:val="3F2D6572"/>
    <w:rsid w:val="3F5D0DE7"/>
    <w:rsid w:val="41403F4B"/>
    <w:rsid w:val="419C25A5"/>
    <w:rsid w:val="42453C58"/>
    <w:rsid w:val="4432703F"/>
    <w:rsid w:val="45951635"/>
    <w:rsid w:val="45DD7D83"/>
    <w:rsid w:val="46120CE5"/>
    <w:rsid w:val="48385F38"/>
    <w:rsid w:val="4C3E3518"/>
    <w:rsid w:val="4DF2321C"/>
    <w:rsid w:val="4E702536"/>
    <w:rsid w:val="4F8D0C14"/>
    <w:rsid w:val="506F46F1"/>
    <w:rsid w:val="51AD1D93"/>
    <w:rsid w:val="51B46D99"/>
    <w:rsid w:val="528F15BD"/>
    <w:rsid w:val="53653815"/>
    <w:rsid w:val="53E846D1"/>
    <w:rsid w:val="57CC4006"/>
    <w:rsid w:val="58F940C4"/>
    <w:rsid w:val="5A113058"/>
    <w:rsid w:val="5AA246E4"/>
    <w:rsid w:val="5BCF3A9D"/>
    <w:rsid w:val="5C42258C"/>
    <w:rsid w:val="5C425653"/>
    <w:rsid w:val="5D396A70"/>
    <w:rsid w:val="5E823FC0"/>
    <w:rsid w:val="5FFD5E67"/>
    <w:rsid w:val="5FFF44A0"/>
    <w:rsid w:val="63F91A12"/>
    <w:rsid w:val="654B7ABC"/>
    <w:rsid w:val="662B72CB"/>
    <w:rsid w:val="668E299C"/>
    <w:rsid w:val="67112220"/>
    <w:rsid w:val="67EF5B7D"/>
    <w:rsid w:val="68455EFC"/>
    <w:rsid w:val="6BF358D5"/>
    <w:rsid w:val="6E49037F"/>
    <w:rsid w:val="6F9B0642"/>
    <w:rsid w:val="6FBD25F9"/>
    <w:rsid w:val="70A37275"/>
    <w:rsid w:val="71F45B2A"/>
    <w:rsid w:val="724172CE"/>
    <w:rsid w:val="729C2828"/>
    <w:rsid w:val="73453F8E"/>
    <w:rsid w:val="74600CA1"/>
    <w:rsid w:val="75004917"/>
    <w:rsid w:val="766D719A"/>
    <w:rsid w:val="767D3CD1"/>
    <w:rsid w:val="77425F62"/>
    <w:rsid w:val="77717910"/>
    <w:rsid w:val="779626F3"/>
    <w:rsid w:val="782118C3"/>
    <w:rsid w:val="785F0ED5"/>
    <w:rsid w:val="78CE6604"/>
    <w:rsid w:val="79415B2C"/>
    <w:rsid w:val="7A4009E8"/>
    <w:rsid w:val="7AEC6BC6"/>
    <w:rsid w:val="7BA6175B"/>
    <w:rsid w:val="7BAB4B3B"/>
    <w:rsid w:val="7CEF3756"/>
    <w:rsid w:val="7F45296F"/>
    <w:rsid w:val="7F554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Packages\ZhuhaiKingsoftOfficeSoftw.WPSOffice2019_924xes6e8q1tw\LocalCache\Roaming\Kingsoft\office6\templates\download\d5827742\Free%20Simple%20Design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Free Simple Design Letter.docx</Template>
  <Manager>阿源设计</Manager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阿源设计</cp:category>
  <dcterms:created xsi:type="dcterms:W3CDTF">2023-05-20T09:04:00Z</dcterms:created>
  <dc:creator>Admin</dc:creator>
  <dc:description>稻壳网搜索“阿源设计”获取更多、更好的信纸模板。谢谢您的支持。么么哒。</dc:description>
  <cp:keywords>阿源设计</cp:keywords>
  <cp:lastModifiedBy>01.Abhishek Kumar</cp:lastModifiedBy>
  <dcterms:modified xsi:type="dcterms:W3CDTF">2023-05-20T09:38:30Z</dcterms:modified>
  <dc:subject>阿源设计</dc:subject>
  <dc:title>阿源设计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CD96DEB5988D407792E1875D0CD7FA1B</vt:lpwstr>
  </property>
</Properties>
</file>