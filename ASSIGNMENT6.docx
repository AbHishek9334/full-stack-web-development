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What is Emmet?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Emmet is a set of plug-ins for text editors that allows for high speed coding and editing in html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It can save a lot of time when writing code because we can type a few characters and then expand them into a long block of code with a single keystroke.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What are the advantages of using Emmet?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Abbreviation expansion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Code formatting 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Code snippets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Customization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Cross editor compatability</w:t>
      </w:r>
      <w:bookmarkStart w:id="0" w:name="_GoBack"/>
      <w:bookmarkEnd w:id="0"/>
    </w:p>
    <w:p>
      <w:pPr>
        <w:rPr>
          <w:rFonts w:hint="default"/>
          <w:lang w:val="en-IN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-1178560</wp:posOffset>
          </wp:positionH>
          <wp:positionV relativeFrom="paragraph">
            <wp:posOffset>-579755</wp:posOffset>
          </wp:positionV>
          <wp:extent cx="7688580" cy="10835640"/>
          <wp:effectExtent l="0" t="0" r="7620" b="0"/>
          <wp:wrapNone/>
          <wp:docPr id="1" name="图片 1" descr="D:\工作\稻壳儿\信纸\信纸20180109-01.jpg信纸2018010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工作\稻壳儿\信纸\信纸20180109-01.jpg信纸20180109-0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88580" cy="1083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059FB"/>
    <w:multiLevelType w:val="singleLevel"/>
    <w:tmpl w:val="9CE059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A54386"/>
    <w:multiLevelType w:val="singleLevel"/>
    <w:tmpl w:val="63A543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24785"/>
    <w:rsid w:val="02E17DB5"/>
    <w:rsid w:val="10CB31AF"/>
    <w:rsid w:val="13AC1324"/>
    <w:rsid w:val="2C8C1A92"/>
    <w:rsid w:val="2E90143B"/>
    <w:rsid w:val="317D3DD7"/>
    <w:rsid w:val="376554EE"/>
    <w:rsid w:val="4AA43871"/>
    <w:rsid w:val="514424D7"/>
    <w:rsid w:val="7BA34815"/>
    <w:rsid w:val="7CF84CF6"/>
    <w:rsid w:val="7F524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pc_513640\Blue%20Fresh%20Flowers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Fresh Flowers Letter.docx</Template>
  <Pages>1</Pages>
  <Words>0</Words>
  <Characters>0</Characters>
  <Lines>0</Lines>
  <Paragraphs>0</Paragraphs>
  <TotalTime>12</TotalTime>
  <ScaleCrop>false</ScaleCrop>
  <LinksUpToDate>false</LinksUpToDate>
  <CharactersWithSpaces>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2023-03-30T09:59:00Z</dcterms:created>
  <dc:creator>Admin</dc:creator>
  <cp:lastModifiedBy>01.Abhishek Kumar</cp:lastModifiedBy>
  <dcterms:modified xsi:type="dcterms:W3CDTF">2023-03-30T10:11:30Z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C322C4A4469D424986801E5C461FBA3C</vt:lpwstr>
  </property>
</Properties>
</file>