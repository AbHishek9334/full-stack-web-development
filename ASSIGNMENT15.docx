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is position property in CSS and its type?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position property specifies the type of positioning method used for an element.</w:t>
      </w:r>
    </w:p>
    <w:p>
      <w:pPr>
        <w:pStyle w:val="2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PROPERTY VALUES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static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Default value.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Elements render in order,as they appear in the document flow.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Absolute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relative to its first positioned ancestor element.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Fixed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relative to the browser window.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Relative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relative to its normal position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Sticky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based on the users scroll position.</w:t>
      </w: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How many types of positioning are there?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There are five different positioning values: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static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Default value.</w:t>
      </w:r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Elements render in order,as they appear in the document flow.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Absolute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relative to its first positioned ancestor element.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Fixed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relative to the browser window.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Relative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relative to its normal position</w:t>
      </w:r>
    </w:p>
    <w:p>
      <w:pPr>
        <w:pStyle w:val="2"/>
        <w:bidi w:val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Sticky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element is positioned based on the users scroll position.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is z-index and why to use it?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z-index property specifies the stack order of anelement.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An element with greater stack order is always in front of an element with a lower stack order.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Z-index only works on positioned elements.</w:t>
      </w:r>
      <w:bookmarkStart w:id="0" w:name="_GoBack"/>
      <w:bookmarkEnd w:id="0"/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87F50"/>
    <w:multiLevelType w:val="singleLevel"/>
    <w:tmpl w:val="D9487F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B2327A"/>
    <w:multiLevelType w:val="singleLevel"/>
    <w:tmpl w:val="EAB232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5E7D53"/>
    <w:multiLevelType w:val="singleLevel"/>
    <w:tmpl w:val="2C5E7D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063FE6"/>
    <w:multiLevelType w:val="singleLevel"/>
    <w:tmpl w:val="38063F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05B5E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C967C2"/>
    <w:rsid w:val="1C20429E"/>
    <w:rsid w:val="1E7E57C5"/>
    <w:rsid w:val="1E8D6C2A"/>
    <w:rsid w:val="1F2F490A"/>
    <w:rsid w:val="1F6B0AB9"/>
    <w:rsid w:val="2139021C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DB05B5E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d5827742\Free%20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Free Simple Design Letter.docx</Template>
  <Manager>阿源设计</Manager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2023-05-21T09:58:00Z</dcterms:created>
  <dc:creator>Admin</dc:creator>
  <dc:description>稻壳网搜索“阿源设计”获取更多、更好的信纸模板。谢谢您的支持。么么哒。</dc:description>
  <cp:keywords>阿源设计</cp:keywords>
  <cp:lastModifiedBy>01.Abhishek Kumar</cp:lastModifiedBy>
  <dcterms:modified xsi:type="dcterms:W3CDTF">2023-05-21T10:21:56Z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B0D911375FE64F14ACEBDC6A16D93D1B</vt:lpwstr>
  </property>
</Properties>
</file>