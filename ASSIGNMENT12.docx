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What is Padding and margin and when do we use them?</w:t>
      </w:r>
    </w:p>
    <w:p>
      <w:pPr>
        <w:pStyle w:val="2"/>
        <w:bidi w:val="0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Padding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Padding is used to create space around an element’s content, inside of any defined borders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CSS we have full control over padding.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CSS has properties for specifying the padding for each side of an element.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Padding-top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Padding-right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Padding-bottom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Padding-left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Margin</w:t>
      </w: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CSS margin property are used to create space aroung elements, outside of any defined borders.</w:t>
      </w: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CSS we have the full control over the margins.</w:t>
      </w: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CSS has properties for specifying the margin for each side of an element</w:t>
      </w: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Margin-top</w:t>
      </w: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Margin-right</w:t>
      </w: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Margin-bottom</w:t>
      </w: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Margin-left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What is display property and explain display inline , bloack and inline block?</w:t>
      </w:r>
    </w:p>
    <w:p>
      <w:pPr>
        <w:pStyle w:val="2"/>
        <w:bidi w:val="0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Display property</w:t>
      </w:r>
    </w:p>
    <w:p>
      <w:pPr>
        <w:rPr>
          <w:rFonts w:hint="default"/>
          <w:u w:val="single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display property specifies the display behavior(the type of rendering box) of an element.</w:t>
      </w:r>
    </w:p>
    <w:p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HTML, the default display property values is taken from the HTML specifications or from the browser/user default style sheet</w:t>
      </w:r>
    </w:p>
    <w:p>
      <w:pPr>
        <w:pStyle w:val="2"/>
        <w:bidi w:val="0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Inline</w:t>
      </w:r>
    </w:p>
    <w:p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Displays an element as an inline element(&lt;span&gt;) . Any height and width properties will have no effect.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Block</w:t>
      </w:r>
    </w:p>
    <w:p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Displays an element as a block element(like&lt;p&gt;). It starts on a new line and takes up the whole width.</w:t>
      </w:r>
    </w:p>
    <w:p>
      <w:pPr>
        <w:pStyle w:val="2"/>
        <w:bidi w:val="0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Inline-block</w:t>
      </w:r>
    </w:p>
    <w:p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Displays an element as an inline level block container.The elemnt itself is formatted as an inline element, but you can apply height and width values.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Explain min-height, min-width, max-height,max-width in CSS?</w:t>
      </w:r>
    </w:p>
    <w:p>
      <w:pPr>
        <w:pStyle w:val="2"/>
        <w:bidi w:val="0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Min-height</w:t>
      </w:r>
    </w:p>
    <w:p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min-height property defines the minimum height of an element.</w:t>
      </w:r>
    </w:p>
    <w:p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the content is smaller than the minimum height , the minimum height wil be applied.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the content is larger than the minimum-height ,the min-height property has no effect.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Min-width</w:t>
      </w:r>
    </w:p>
    <w:p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min-width property defines the minimum width of an element.</w:t>
      </w:r>
    </w:p>
    <w:p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the content is smaller than the minimum width,the min-width property has no effect.</w:t>
      </w:r>
    </w:p>
    <w:p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the content is larger than the minimum-width,the min-width property has no effect.</w:t>
      </w:r>
    </w:p>
    <w:p>
      <w:pPr>
        <w:pStyle w:val="2"/>
        <w:bidi w:val="0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Max-height</w:t>
      </w:r>
    </w:p>
    <w:p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max-height property defines the maximum height of an element.</w:t>
      </w: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the content is larger than the maximum height, it will overflow,overflow wil be handled using overflow property.</w:t>
      </w:r>
    </w:p>
    <w:p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the content is smaller than the maximum height , the max-height property has no effect.</w:t>
      </w:r>
    </w:p>
    <w:p>
      <w:pPr>
        <w:pStyle w:val="2"/>
        <w:bidi w:val="0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Max-width</w:t>
      </w:r>
    </w:p>
    <w:p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max-width property defines the maximum width of an element.</w:t>
      </w:r>
    </w:p>
    <w:p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the content is larger than the maximum width,it will automatically change the height of the element.</w:t>
      </w:r>
    </w:p>
    <w:p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the content is smaller than the maximum width,max-width property has no effect.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-1136650</wp:posOffset>
          </wp:positionH>
          <wp:positionV relativeFrom="paragraph">
            <wp:posOffset>-547370</wp:posOffset>
          </wp:positionV>
          <wp:extent cx="7550150" cy="10680700"/>
          <wp:effectExtent l="0" t="0" r="12700" b="6350"/>
          <wp:wrapNone/>
          <wp:docPr id="4" name="稻壳网-阿源设计-高清可打印" descr="F:\稻壳-阿源设计\X信纸 红包 书签 邀请函\2019-04-26-信纸-国风\IMAGE\4.jpg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稻壳网-阿源设计-高清可打印" descr="F:\稻壳-阿源设计\X信纸 红包 书签 邀请函\2019-04-26-信纸-国风\IMAGE\4.jpg4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0150" cy="1068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68E41C"/>
    <w:multiLevelType w:val="singleLevel"/>
    <w:tmpl w:val="8B68E41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88A4DB2"/>
    <w:multiLevelType w:val="singleLevel"/>
    <w:tmpl w:val="E88A4DB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2CB5973B"/>
    <w:multiLevelType w:val="singleLevel"/>
    <w:tmpl w:val="2CB5973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BA5AD99"/>
    <w:multiLevelType w:val="singleLevel"/>
    <w:tmpl w:val="3BA5AD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C09E740"/>
    <w:multiLevelType w:val="singleLevel"/>
    <w:tmpl w:val="3C09E74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C541A58"/>
    <w:multiLevelType w:val="singleLevel"/>
    <w:tmpl w:val="6C541A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7312864F"/>
    <w:multiLevelType w:val="singleLevel"/>
    <w:tmpl w:val="7312864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4C3F1B"/>
    <w:rsid w:val="0179029D"/>
    <w:rsid w:val="02D16B66"/>
    <w:rsid w:val="033F3ABB"/>
    <w:rsid w:val="04066A30"/>
    <w:rsid w:val="05A4195A"/>
    <w:rsid w:val="07DA4C57"/>
    <w:rsid w:val="095F7435"/>
    <w:rsid w:val="0D79617C"/>
    <w:rsid w:val="0DB56EBC"/>
    <w:rsid w:val="0E10314B"/>
    <w:rsid w:val="0F3D6051"/>
    <w:rsid w:val="0FAF36FA"/>
    <w:rsid w:val="0FDB469A"/>
    <w:rsid w:val="1030558D"/>
    <w:rsid w:val="10F66DB8"/>
    <w:rsid w:val="11616A0B"/>
    <w:rsid w:val="121A06C5"/>
    <w:rsid w:val="134C5884"/>
    <w:rsid w:val="13810250"/>
    <w:rsid w:val="163F2789"/>
    <w:rsid w:val="18C25D7B"/>
    <w:rsid w:val="1AC967C2"/>
    <w:rsid w:val="1C20429E"/>
    <w:rsid w:val="1E7E57C5"/>
    <w:rsid w:val="1E8D6C2A"/>
    <w:rsid w:val="1F2F490A"/>
    <w:rsid w:val="1F6B0AB9"/>
    <w:rsid w:val="2139021C"/>
    <w:rsid w:val="241A0F13"/>
    <w:rsid w:val="257A25E6"/>
    <w:rsid w:val="2735507D"/>
    <w:rsid w:val="28C34D1E"/>
    <w:rsid w:val="2A0C366D"/>
    <w:rsid w:val="2A525332"/>
    <w:rsid w:val="2C686ED0"/>
    <w:rsid w:val="305506CB"/>
    <w:rsid w:val="30792933"/>
    <w:rsid w:val="30C12770"/>
    <w:rsid w:val="354C6854"/>
    <w:rsid w:val="368137D3"/>
    <w:rsid w:val="379C0E51"/>
    <w:rsid w:val="39500E0F"/>
    <w:rsid w:val="39BE6D95"/>
    <w:rsid w:val="3B047653"/>
    <w:rsid w:val="3F2D6572"/>
    <w:rsid w:val="3F5D0DE7"/>
    <w:rsid w:val="41403F4B"/>
    <w:rsid w:val="419C25A5"/>
    <w:rsid w:val="42453C58"/>
    <w:rsid w:val="4432703F"/>
    <w:rsid w:val="45951635"/>
    <w:rsid w:val="45DD7D83"/>
    <w:rsid w:val="46120CE5"/>
    <w:rsid w:val="48385F38"/>
    <w:rsid w:val="4C3E3518"/>
    <w:rsid w:val="4DF2321C"/>
    <w:rsid w:val="4E702536"/>
    <w:rsid w:val="4F8D0C14"/>
    <w:rsid w:val="506F46F1"/>
    <w:rsid w:val="51AD1D93"/>
    <w:rsid w:val="51B46D99"/>
    <w:rsid w:val="528F15BD"/>
    <w:rsid w:val="53653815"/>
    <w:rsid w:val="53E846D1"/>
    <w:rsid w:val="57CC4006"/>
    <w:rsid w:val="58F940C4"/>
    <w:rsid w:val="5A113058"/>
    <w:rsid w:val="5AA246E4"/>
    <w:rsid w:val="5BCF3A9D"/>
    <w:rsid w:val="5C42258C"/>
    <w:rsid w:val="5C425653"/>
    <w:rsid w:val="5D396A70"/>
    <w:rsid w:val="5E823FC0"/>
    <w:rsid w:val="5FFD5E67"/>
    <w:rsid w:val="5FFF44A0"/>
    <w:rsid w:val="604C3F1B"/>
    <w:rsid w:val="63F91A12"/>
    <w:rsid w:val="654B7ABC"/>
    <w:rsid w:val="662B72CB"/>
    <w:rsid w:val="668E299C"/>
    <w:rsid w:val="67112220"/>
    <w:rsid w:val="67EF5B7D"/>
    <w:rsid w:val="68455EFC"/>
    <w:rsid w:val="6BF358D5"/>
    <w:rsid w:val="6E49037F"/>
    <w:rsid w:val="6F9B0642"/>
    <w:rsid w:val="6FBD25F9"/>
    <w:rsid w:val="70A37275"/>
    <w:rsid w:val="71F45B2A"/>
    <w:rsid w:val="724172CE"/>
    <w:rsid w:val="729C2828"/>
    <w:rsid w:val="73453F8E"/>
    <w:rsid w:val="74600CA1"/>
    <w:rsid w:val="75004917"/>
    <w:rsid w:val="766D719A"/>
    <w:rsid w:val="767D3CD1"/>
    <w:rsid w:val="77425F62"/>
    <w:rsid w:val="77717910"/>
    <w:rsid w:val="779626F3"/>
    <w:rsid w:val="782118C3"/>
    <w:rsid w:val="785F0ED5"/>
    <w:rsid w:val="78CE6604"/>
    <w:rsid w:val="79415B2C"/>
    <w:rsid w:val="7A4009E8"/>
    <w:rsid w:val="7AEC6BC6"/>
    <w:rsid w:val="7BA6175B"/>
    <w:rsid w:val="7BAB4B3B"/>
    <w:rsid w:val="7CEF3756"/>
    <w:rsid w:val="7F45296F"/>
    <w:rsid w:val="7F554B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Packages\ZhuhaiKingsoftOfficeSoftw.WPSOffice2019_924xes6e8q1tw\LocalCache\Roaming\Kingsoft\office6\templates\download\d5827742\Free%20Simple%20Design%20Lette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Free Simple Design Letter.docx</Template>
  <Manager>阿源设计</Manager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阿源设计</cp:category>
  <dcterms:created xsi:type="dcterms:W3CDTF">2023-05-11T07:42:00Z</dcterms:created>
  <dc:creator>Admin</dc:creator>
  <dc:description>稻壳网搜索“阿源设计”获取更多、更好的信纸模板。谢谢您的支持。么么哒。</dc:description>
  <cp:keywords>阿源设计</cp:keywords>
  <cp:lastModifiedBy>01.Abhishek Kumar</cp:lastModifiedBy>
  <dcterms:modified xsi:type="dcterms:W3CDTF">2023-05-11T08:32:00Z</dcterms:modified>
  <dc:subject>阿源设计</dc:subject>
  <dc:title>阿源设计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E9B6786F4F004730BFBAF6350EA5E834</vt:lpwstr>
  </property>
</Properties>
</file>