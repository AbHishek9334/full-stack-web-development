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What is internet?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User requests for a webpage and server grant the request and sends the required webpage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To make the experience of user smooth.</w:t>
      </w: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What is webbrowser?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 browser is a simple tool, a softeware that helps you to visualize your websites.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Many application like instagram,twitter has their own in build browser.</w:t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What is webbrowser engine?</w:t>
      </w:r>
    </w:p>
    <w:p>
      <w:pPr>
        <w:pStyle w:val="3"/>
        <w:numPr>
          <w:ilvl w:val="0"/>
          <w:numId w:val="3"/>
        </w:numPr>
        <w:bidi w:val="0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All the webbrowser has inbuild webbrowser engine into it.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It render server or client side code and properly show on the webbrowser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Example is v8 engine of chrome.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What is static site?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 static site in which content does not change frequently,if at any point of time content has to change then changes has to make in the code itself.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 case of static site no dedicated server and database has to be setup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 interactiveness and responsiveness is low.</w:t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What is dynamic site?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 dynamic site in which the content of the webpage changes frequently based on user interactiveness with the web application.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 dedicated server and database has to be setup.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User interactiveness and responseiveness is very high.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Complex implementation on the server side.</w:t>
      </w:r>
    </w:p>
    <w:p>
      <w:pPr>
        <w:pStyle w:val="3"/>
        <w:numPr>
          <w:ilvl w:val="0"/>
          <w:numId w:val="5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Challenging for the backend developers to handle.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-1134110</wp:posOffset>
          </wp:positionH>
          <wp:positionV relativeFrom="paragraph">
            <wp:posOffset>-542925</wp:posOffset>
          </wp:positionV>
          <wp:extent cx="7549515" cy="10678795"/>
          <wp:effectExtent l="0" t="0" r="13335" b="8255"/>
          <wp:wrapNone/>
          <wp:docPr id="1" name="稻壳网 阿源设计 高清可打印" descr="G:\上传盘\_稻壳认证\1-信纸\0302-猫咪-鲜花-风景\小清新\6~10\10.jpg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稻壳网 阿源设计 高清可打印" descr="G:\上传盘\_稻壳认证\1-信纸\0302-猫咪-鲜花-风景\小清新\6~10\10.jpg10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9515" cy="10678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33FDF7"/>
    <w:multiLevelType w:val="singleLevel"/>
    <w:tmpl w:val="8733FDF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31DDA0D"/>
    <w:multiLevelType w:val="singleLevel"/>
    <w:tmpl w:val="C31DDA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760D194"/>
    <w:multiLevelType w:val="singleLevel"/>
    <w:tmpl w:val="C760D19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04C9F04"/>
    <w:multiLevelType w:val="singleLevel"/>
    <w:tmpl w:val="104C9F0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6DCC88E"/>
    <w:multiLevelType w:val="singleLevel"/>
    <w:tmpl w:val="66DCC8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D74EA"/>
    <w:rsid w:val="012A73C0"/>
    <w:rsid w:val="0172395A"/>
    <w:rsid w:val="071B7067"/>
    <w:rsid w:val="08743BDB"/>
    <w:rsid w:val="090C5AA2"/>
    <w:rsid w:val="095F7435"/>
    <w:rsid w:val="0E93074B"/>
    <w:rsid w:val="10146E6F"/>
    <w:rsid w:val="10F66DB8"/>
    <w:rsid w:val="11283508"/>
    <w:rsid w:val="122C3818"/>
    <w:rsid w:val="138E4B9F"/>
    <w:rsid w:val="152414D2"/>
    <w:rsid w:val="17B479D2"/>
    <w:rsid w:val="1AC967C2"/>
    <w:rsid w:val="1C20429E"/>
    <w:rsid w:val="1F7E2E6E"/>
    <w:rsid w:val="2139021C"/>
    <w:rsid w:val="234A6292"/>
    <w:rsid w:val="271D602F"/>
    <w:rsid w:val="28186406"/>
    <w:rsid w:val="28EC273B"/>
    <w:rsid w:val="29DA11DE"/>
    <w:rsid w:val="2C861E48"/>
    <w:rsid w:val="2F3C2A1B"/>
    <w:rsid w:val="32772C11"/>
    <w:rsid w:val="3369463B"/>
    <w:rsid w:val="39BE6D95"/>
    <w:rsid w:val="3ECF3A15"/>
    <w:rsid w:val="479C274B"/>
    <w:rsid w:val="49A6268A"/>
    <w:rsid w:val="516236F1"/>
    <w:rsid w:val="547711B5"/>
    <w:rsid w:val="54DD74EA"/>
    <w:rsid w:val="5B5D6714"/>
    <w:rsid w:val="5EF0088D"/>
    <w:rsid w:val="600B78B8"/>
    <w:rsid w:val="65A12C93"/>
    <w:rsid w:val="65EC45F7"/>
    <w:rsid w:val="662B72CB"/>
    <w:rsid w:val="670F05FA"/>
    <w:rsid w:val="6C5A7566"/>
    <w:rsid w:val="70335112"/>
    <w:rsid w:val="724172CE"/>
    <w:rsid w:val="75004917"/>
    <w:rsid w:val="751858F8"/>
    <w:rsid w:val="766D719A"/>
    <w:rsid w:val="79415B2C"/>
    <w:rsid w:val="7D7A7C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Packages\ZhuhaiKingsoftOfficeSoftw.WPSOffice2019_924xes6e8q1tw\LocalCache\Roaming\Kingsoft\office6\templates\download\an_2484\Fresh%20Pink%20Flower%20Letter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Fresh Pink Flower Letter.docx</Template>
  <Manager>阿源设计</Manager>
  <Pages>1</Pages>
  <Words>12</Words>
  <Characters>54</Characters>
  <Lines>0</Lines>
  <Paragraphs>0</Paragraphs>
  <TotalTime>41</TotalTime>
  <ScaleCrop>false</ScaleCrop>
  <LinksUpToDate>false</LinksUpToDate>
  <CharactersWithSpaces>63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2023-03-01T03:19:00Z</dcterms:created>
  <dc:creator>Admin</dc:creator>
  <dc:description>更多高清设计请访问稻壳网(www.docer.com)搜索“阿源设计” ，谢谢亲的支持，么么哒~</dc:description>
  <cp:lastModifiedBy>01.Abhishek Kumar</cp:lastModifiedBy>
  <dcterms:modified xsi:type="dcterms:W3CDTF">2023-03-01T04:08:16Z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D860A3C6B4F342A082773C279FBB7C66</vt:lpwstr>
  </property>
</Properties>
</file>