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//1.String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var1="My name is abhishek kumar";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//2.Number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//(a) Integer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var2=55;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//(b) floating value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var3=2.3;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//(c) infinity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var4=Number.POSITIVE_INFINITY;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//(d) not a number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//let var5=NaN;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//3. Bigint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//let var6=1024n;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//4.Boolean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//let var7=true;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//5.Undefined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//let var8=undefined;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//6.Null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var9=null;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//8.Symbol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var10=Symbol("RADHE-RADHE");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//9.Objects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//(a)Array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var11=[1,2,"radhe-radhe"];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//(b)Object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var12={name:"pw-skills",course:"fswd"}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//2.ARRAY OF 10 PRODUCT THAT I HAVE RECENTLY VISITED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//let itemVisited=["notebook","gate pyq","radhe krishna photo","dairy","pens","waterbottle","college bag","Tshirts","trousers","ear-buds"];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//console.log(itemVisited);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//3.Object of a student registory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//let obj1={1:"abhishek",2:"radhe-maa",3:"radhe",4:"guru-dev",5:"mahadev"};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//console.log(obj1);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//4.Variables and typeof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//1.String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var1="My name is abhishek kumar";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//console.log(typeof(var1));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//2.Number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//(a) Integer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var2=55;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//console.log(typeof(var2));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//(b) floating value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var3=2.3;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//console.log(typeof(var3));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//(c) infinity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var4=Number.POSITIVE_INFINITY;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//console.log(typeof(var4));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//(d) not a number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//let var5=NaN;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//console.log(typeof(var5));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//3. Bigint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//let var6=1024n;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//console.group(typeof(var6));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//4.Boolean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//let var7=true;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//console.log(typeof(var7));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//5.Undefined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//let var8=undefined;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//console.log(typeof(var78));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//6.Null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var9=null;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//console.log(typeof(var9));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//8.Symbol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var10=Symbol("RADHE-RADHE");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//console.log(typeof(var10));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//9.Objects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//(a)Array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var11=[1,2,"radhe-radhe"];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//console.log(typeof(var11));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//(b)Object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var12={name:"pw-skills",course:"fswd"}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//console.log(typeof(var12));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//5.(a) Valid-variables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//let a1="radhe-maa";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//console.log(a1);  //output:"radhe-maa"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//let a2=199;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//console.log(a2);  //output:199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//(b) Invalid variables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//let 1a="krishna";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//console.log(1a);  //output:Syntax error:invalid token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//let else="gurudev";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//console.log(else); //output:Syntax error:unexpected token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//Operators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//1.multiplication table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number=6;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console.log("${number}*1 = ${number * 1}")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console.log("${number}*2 = ${number * 2}")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console.log("${number}*3 = ${number * 3}")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console.log("${number}*4 = ${number * 4}")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console.log("${number}*5 = ${number * 5}")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console.log("${number}*6 = ${number * 6}")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console.log("${number}*7 = ${number * 7}")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console.log("${number}*8 = ${number * 8}")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console.log("${number}*9 = ${number * 9}")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console.log("${number}*10 = ${number * 10}")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//2.Perform all the arithmethic operations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num1=10;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num2=20;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//Additions: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console.log("Addition of num1 and num2 is ${num1 + num2}");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//Substraction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console.log("Sbstraction of num1 and num2 is ${num1 - num2}");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//Mutiplication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console.log("Multiplication of num1 and num2 is ${num1 *num2}");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//Divison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console.log("Division of num1 and num2 is {num1 /num2}");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//Modulus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console.log("Modulus of num1 and num2 is {num1 % num2");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//Exponentiation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console.log("exponentition of num1 and num2 is {num1**num2}");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//3.Perimeter of rectangle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height=100;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width=50;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perimeter0fRectange=2*(height+width);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console.log("Perimeter of rectangle with height: ${height} and width: ${width} is ${perimeterOfRectangle}");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//4.Comparison operator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//equal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num1="12";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num2=12;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console.log(num1==num2);//output:true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num3=12;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num4=15;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console.log(num3==num4);//output:false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//not equal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num5=15;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num6=17;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console.log(num5!=num6);//output:true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num7=15;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num8=15;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console.log(num7!=num8);//output:false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strictly equal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num9=15;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num10="15";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console.log(num9===num10);//output:false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num11="15";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num12="15";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console.log(num11===num12);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//strictly not equal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num13="13";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num14=13;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console.log(num13!==num14);//output:true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num15="15";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num16="15";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console.log(num15!==num16);//output:false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//greator than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num17=2;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num18=1;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console.log(num17&gt;num18);//output:true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num19=6;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num20=8;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console.log(num19&gt;num20);//output:false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//greator than or equal to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num21=10;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num22=10;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console.log(num21&gt;=num22);//output:true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num23=16;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num24=45;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console.log(num23&gt;=num24);//output:false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//less than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num25=25;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num26=67;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console.log(num25&lt;num26);//output:true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num27=67;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num28=25;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console.log(num27&lt;num25);//output:false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//less than or strictly less than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num29=26;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num30=37;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console.log(num29&lt;=num30);//output:true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num31=26;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num32=16;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console.log(num31&lt;=num32);//ouput:false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//conditional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trafficLight="yellow";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if(trafficLight=="red"){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console.log("Vehicle must stop");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else if(trafficLight=="orange"){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console.log("Vehicle must wait,signal is changing to  red or green");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else if(trafficLight=="green"){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console.log("Vehicle must procced with caution");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console.log("iNVALID TRAFFIC LIGHT")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//program to print largest of two number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number1=16;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number2=45;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if(number1&gt;number2){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console.log("number1 &gt; number2");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console.log("number1 is less than number2");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//divisibility program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number4=27;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if(number4%3==0 &amp;&amp; number4%5==0){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console.log("FizzBuzz");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else if(number4%3==0){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console.log("Fizz");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else if(number4%5==0){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console.log("Buzz");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console.log("ïnvalid input");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//Switch case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day="Saturday";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daysUntillWeekend;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switch(day){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"Monday":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console.log("There are five days untill the weekend");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"Tuesday":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console.log("There are four days untill the weekend 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"Wednesday":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console.log("There are three days untill the weekend");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"Thrusday":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console.log("There are two days untill the weekend");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"Friday":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console.log("There are one day untill the weekend");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"Saturday":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"Sunday":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console.log("There are zero days untill the weekends");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default: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daysUntillWeekend="invalid day";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console.log(daysUntillWeekend);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monNum=5;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switch(monNum){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1: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console.log("January");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2: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console.log("February");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3: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console.log("March");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4: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console.log("April");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5: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console.log("May");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6: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console.log("June");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7: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console.log("July");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8: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console.log("August");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9: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console.log("September");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10: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console.log("October");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11: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console.log("November");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case 12: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console.log("December");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break;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default: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console.log("Invalid month number");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//Ternary conditions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numb=0;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a=numb&gt;=0 ? numb&gt;0 ? "Positive":"Zero" : "Negative";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console.log(a);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numb1=15;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numb2=15;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b=numb1&gt;=numb2 ? numb1&gt;numb2 ?"numb1 is greator than numb2" : "numb1 is equal to numb2" :  "numb1 is less than numb2";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console.log(b);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//Loops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numb4=5;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for(let i=1;i&lt;=10;i++){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console.log("${numb4} * ${i} = ${numb4 * 1}");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let numb5=16;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for(let i1=1;i1&lt;=numb5;i1++){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if(i1%2==0){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    console.log(i1);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F1F1F"/>
        <w:spacing w:line="31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3"/>
          <w:szCs w:val="23"/>
          <w:shd w:val="clear" w:fill="1F1F1F"/>
          <w:lang w:val="en-US" w:eastAsia="zh-CN" w:bidi="ar"/>
        </w:rPr>
        <w:t>// }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-1171575</wp:posOffset>
          </wp:positionH>
          <wp:positionV relativeFrom="paragraph">
            <wp:posOffset>-559435</wp:posOffset>
          </wp:positionV>
          <wp:extent cx="7567295" cy="10700385"/>
          <wp:effectExtent l="0" t="0" r="0" b="635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94" cy="10700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B0EA8"/>
    <w:rsid w:val="00137C90"/>
    <w:rsid w:val="001D0AB0"/>
    <w:rsid w:val="00576201"/>
    <w:rsid w:val="005B2190"/>
    <w:rsid w:val="00B551E9"/>
    <w:rsid w:val="00EE3F0C"/>
    <w:rsid w:val="011B7B22"/>
    <w:rsid w:val="0A5E6B59"/>
    <w:rsid w:val="0D732192"/>
    <w:rsid w:val="0E221729"/>
    <w:rsid w:val="167341E5"/>
    <w:rsid w:val="1A857449"/>
    <w:rsid w:val="1FFF330F"/>
    <w:rsid w:val="20230775"/>
    <w:rsid w:val="2223624C"/>
    <w:rsid w:val="24495D25"/>
    <w:rsid w:val="24CD7A7B"/>
    <w:rsid w:val="30AF5AF0"/>
    <w:rsid w:val="32BB1490"/>
    <w:rsid w:val="33467ED4"/>
    <w:rsid w:val="401B0EA8"/>
    <w:rsid w:val="407F21AB"/>
    <w:rsid w:val="453C124F"/>
    <w:rsid w:val="485D380B"/>
    <w:rsid w:val="4B686D3A"/>
    <w:rsid w:val="4DB9743B"/>
    <w:rsid w:val="5DA94D49"/>
    <w:rsid w:val="6670140B"/>
    <w:rsid w:val="69916164"/>
    <w:rsid w:val="6F466A46"/>
    <w:rsid w:val="6F690449"/>
    <w:rsid w:val="73706E84"/>
    <w:rsid w:val="74C94538"/>
    <w:rsid w:val="7B155EE5"/>
    <w:rsid w:val="7DF5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Packages\ZhuhaiKingsoftOfficeSoftw.WPSOffice2019_924xes6e8q1tw\LocalCache\Roaming\Kingsoft\office6\templates\download\bb342353\Purple%20Bullet%20Angel%20Letter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Purple Bullet Angel Letter.docx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2023-10-10T04:21:00Z</dcterms:created>
  <dc:creator>Admin</dc:creator>
  <cp:lastModifiedBy>01.Abhishek Kumar</cp:lastModifiedBy>
  <dcterms:modified xsi:type="dcterms:W3CDTF">2023-10-10T04:22:58Z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4CE4530FF3B2402BAA91D124F9D28899</vt:lpwstr>
  </property>
</Properties>
</file>