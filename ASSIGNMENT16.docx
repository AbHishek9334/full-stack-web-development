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What is grid?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The CSS grid layout offers a grid based system with rows and columns, making it easier to design web pages without having to use floats and positioning.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A grid element consists of a parent element,with one or more child elements.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An HTML element becomes a grid container when its display property is set to grid or inline-grid.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IN" w:eastAsia="zh-CN"/>
        </w:rPr>
        <w:t>All direct children of the grid container automatically become grid items.</w:t>
      </w: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is the difference between flex and grid?</w:t>
      </w:r>
    </w:p>
    <w:p>
      <w:pPr>
        <w:pStyle w:val="2"/>
        <w:bidi w:val="0"/>
        <w:rPr>
          <w:rFonts w:hint="default"/>
          <w:b/>
          <w:bCs/>
          <w:i/>
          <w:iCs/>
          <w:u w:val="single"/>
          <w:lang w:val="en-IN" w:eastAsia="zh-CN"/>
        </w:rPr>
      </w:pPr>
      <w:r>
        <w:rPr>
          <w:rFonts w:hint="default"/>
          <w:b/>
          <w:bCs/>
          <w:i/>
          <w:iCs/>
          <w:u w:val="single"/>
          <w:lang w:val="en-IN" w:eastAsia="zh-CN"/>
        </w:rPr>
        <w:t>Dimensionality and flexibility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Flexbox offers greater control over alignment and space distribution between items.Being one dimensional ,Flexbox only deals with either columns and rows.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Grid has two dimensional layout capabilities which allow flexible widths as a unit of length.This compensates for the limitations in Flex.</w:t>
      </w: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b w:val="0"/>
          <w:bCs w:val="0"/>
          <w:i/>
          <w:iCs/>
          <w:u w:val="single"/>
          <w:lang w:val="en-IN" w:eastAsia="zh-CN"/>
        </w:rPr>
      </w:pPr>
      <w:r>
        <w:rPr>
          <w:rFonts w:hint="default"/>
          <w:b w:val="0"/>
          <w:bCs w:val="0"/>
          <w:i/>
          <w:iCs/>
          <w:u w:val="single"/>
          <w:lang w:val="en-IN" w:eastAsia="zh-CN"/>
        </w:rPr>
        <w:t>ALIGNMENT</w:t>
      </w:r>
    </w:p>
    <w:p>
      <w:pPr>
        <w:pStyle w:val="3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Flex direction allows developers to align elements vertically or horizontally, which is used when developers create and reverse rows or columns.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CSS Grid deploys fractional measure units for grid fluidity and auto keyword functionalty to automatically adjust columns and rows.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How can you define rows and columns for your grid?</w:t>
      </w:r>
    </w:p>
    <w:p>
      <w:pPr>
        <w:pStyle w:val="2"/>
        <w:bidi w:val="0"/>
        <w:rPr>
          <w:rFonts w:hint="default"/>
          <w:b w:val="0"/>
          <w:bCs w:val="0"/>
          <w:i/>
          <w:iCs/>
          <w:u w:val="single"/>
          <w:lang w:val="en-IN" w:eastAsia="zh-CN"/>
        </w:rPr>
      </w:pPr>
      <w:r>
        <w:rPr>
          <w:rFonts w:hint="default"/>
          <w:b w:val="0"/>
          <w:bCs w:val="0"/>
          <w:i/>
          <w:iCs/>
          <w:u w:val="single"/>
          <w:lang w:val="en-IN" w:eastAsia="zh-CN"/>
        </w:rPr>
        <w:t>The grid -template -columns Property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grid-template-columns property defines the number of columns in your grid layout and it can define the width of each layout.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Example: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.grid-container{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display:grid;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grid-template-columns:auto auto auto auto;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Note:if we have more than 4 items in a 4 columns grid,the grid will automatically add a new row to put the item in.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b w:val="0"/>
          <w:bCs w:val="0"/>
          <w:i/>
          <w:iCs/>
          <w:u w:val="single"/>
          <w:lang w:val="en-IN" w:eastAsia="zh-CN"/>
        </w:rPr>
      </w:pPr>
      <w:r>
        <w:rPr>
          <w:rFonts w:hint="default"/>
          <w:b w:val="0"/>
          <w:bCs w:val="0"/>
          <w:i/>
          <w:iCs/>
          <w:u w:val="single"/>
          <w:lang w:val="en-IN" w:eastAsia="zh-CN"/>
        </w:rPr>
        <w:t>The grid-template-rows property</w:t>
      </w:r>
    </w:p>
    <w:p>
      <w:pPr>
        <w:pStyle w:val="3"/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grid-template-rows property defines the height of each row.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Example:.grid-container{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display:grid;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grid-template-rows:80px 200px;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}</w:t>
      </w: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List any two properties of grid-items and grid-container?</w:t>
      </w:r>
    </w:p>
    <w:p>
      <w:pPr>
        <w:pStyle w:val="2"/>
        <w:bidi w:val="0"/>
        <w:rPr>
          <w:rFonts w:hint="default"/>
          <w:b w:val="0"/>
          <w:bCs w:val="0"/>
          <w:i/>
          <w:iCs/>
          <w:u w:val="single"/>
          <w:lang w:val="en-IN" w:eastAsia="zh-CN"/>
        </w:rPr>
      </w:pPr>
      <w:r>
        <w:rPr>
          <w:rFonts w:hint="default"/>
          <w:b w:val="0"/>
          <w:bCs w:val="0"/>
          <w:i/>
          <w:iCs/>
          <w:u w:val="single"/>
          <w:lang w:val="en-IN" w:eastAsia="zh-CN"/>
        </w:rPr>
        <w:t>Grid items property</w:t>
      </w:r>
      <w:bookmarkStart w:id="0" w:name="_GoBack"/>
      <w:bookmarkEnd w:id="0"/>
    </w:p>
    <w:p>
      <w:pPr>
        <w:pStyle w:val="2"/>
        <w:numPr>
          <w:ilvl w:val="0"/>
          <w:numId w:val="5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grid-column property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grid-column property defines on which columns to place an item.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3"/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We define where the item will start and where the item will end.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The grid-row property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grid-row property defines on which row to place an item.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We define where the item will start and where the item will end.</w:t>
      </w: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b w:val="0"/>
          <w:bCs w:val="0"/>
          <w:i/>
          <w:iCs/>
          <w:u w:val="single"/>
          <w:lang w:val="en-IN" w:eastAsia="zh-CN"/>
        </w:rPr>
      </w:pPr>
      <w:r>
        <w:rPr>
          <w:rFonts w:hint="default"/>
          <w:b w:val="0"/>
          <w:bCs w:val="0"/>
          <w:i/>
          <w:iCs/>
          <w:u w:val="single"/>
          <w:lang w:val="en-IN" w:eastAsia="zh-CN"/>
        </w:rPr>
        <w:t>Grid container property</w:t>
      </w:r>
    </w:p>
    <w:p>
      <w:pPr>
        <w:pStyle w:val="2"/>
        <w:numPr>
          <w:ilvl w:val="0"/>
          <w:numId w:val="8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justify content property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justify content property is used to align the whole grid inside the container.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align content property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align content property is used to vertically align the whole grid inside the container.</w:t>
      </w:r>
    </w:p>
    <w:p>
      <w:pPr>
        <w:rPr>
          <w:rFonts w:hint="default"/>
          <w:lang w:val="en-IN" w:eastAsia="zh-CN"/>
        </w:rPr>
      </w:pPr>
    </w:p>
    <w:p>
      <w:pPr>
        <w:pStyle w:val="3"/>
        <w:bidi w:val="0"/>
        <w:rPr>
          <w:rFonts w:hint="default"/>
          <w:lang w:val="en-IN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35B86"/>
    <w:multiLevelType w:val="singleLevel"/>
    <w:tmpl w:val="82A35B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94D8AEC"/>
    <w:multiLevelType w:val="singleLevel"/>
    <w:tmpl w:val="894D8AE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8D32E7A8"/>
    <w:multiLevelType w:val="singleLevel"/>
    <w:tmpl w:val="8D32E7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4DE34BB"/>
    <w:multiLevelType w:val="singleLevel"/>
    <w:tmpl w:val="A4DE34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3961044"/>
    <w:multiLevelType w:val="singleLevel"/>
    <w:tmpl w:val="B39610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A036B69"/>
    <w:multiLevelType w:val="singleLevel"/>
    <w:tmpl w:val="CA036B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2DCB78F"/>
    <w:multiLevelType w:val="singleLevel"/>
    <w:tmpl w:val="E2DCB7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1C865AD"/>
    <w:multiLevelType w:val="singleLevel"/>
    <w:tmpl w:val="31C865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B0C3DA0"/>
    <w:multiLevelType w:val="singleLevel"/>
    <w:tmpl w:val="3B0C3D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45B76DD"/>
    <w:multiLevelType w:val="singleLevel"/>
    <w:tmpl w:val="545B76DD"/>
    <w:lvl w:ilvl="0" w:tentative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16E87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139021C"/>
    <w:rsid w:val="241A0F13"/>
    <w:rsid w:val="257A25E6"/>
    <w:rsid w:val="2735507D"/>
    <w:rsid w:val="28C34D1E"/>
    <w:rsid w:val="2A0C366D"/>
    <w:rsid w:val="2A525332"/>
    <w:rsid w:val="2C686ED0"/>
    <w:rsid w:val="2D016E87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d5827742\Free%20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Free Simple Design Letter.docx</Template>
  <Manager>阿源设计</Manager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2023-05-30T00:59:00Z</dcterms:created>
  <dc:creator>Admin</dc:creator>
  <dc:description>稻壳网搜索“阿源设计”获取更多、更好的信纸模板。谢谢您的支持。么么哒。</dc:description>
  <cp:keywords>阿源设计</cp:keywords>
  <cp:lastModifiedBy>01.Abhishek Kumar</cp:lastModifiedBy>
  <dcterms:modified xsi:type="dcterms:W3CDTF">2023-05-30T01:47:50Z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33823AD0A8334866A267F85E4C5492BF</vt:lpwstr>
  </property>
</Properties>
</file>